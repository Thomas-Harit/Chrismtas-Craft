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5BB0" w14:textId="7E96D193" w:rsidR="006D3DBA" w:rsidRPr="00A23CFB" w:rsidRDefault="006D3DBA" w:rsidP="00A23CFB">
      <w:pPr>
        <w:spacing w:after="0" w:line="240" w:lineRule="auto"/>
        <w:jc w:val="center"/>
        <w:rPr>
          <w:rFonts w:ascii="Edwardian Script ITC" w:hAnsi="Edwardian Script ITC" w:cs="Clear Sans"/>
          <w:color w:val="FFC000"/>
          <w:sz w:val="96"/>
          <w:szCs w:val="44"/>
        </w:rPr>
      </w:pPr>
      <w:r w:rsidRPr="00A23CFB">
        <w:rPr>
          <w:rFonts w:ascii="Edwardian Script ITC" w:hAnsi="Edwardian Script ITC" w:cs="Clear Sans"/>
          <w:color w:val="FFC000"/>
          <w:sz w:val="96"/>
          <w:szCs w:val="44"/>
        </w:rPr>
        <w:t>Merry Christmas Steve!</w:t>
      </w:r>
    </w:p>
    <w:p w14:paraId="324DE488" w14:textId="77777777" w:rsidR="00831822" w:rsidRDefault="00831822" w:rsidP="0067408C">
      <w:pPr>
        <w:spacing w:after="0" w:line="240" w:lineRule="auto"/>
        <w:rPr>
          <w:rFonts w:ascii="Clear Sans" w:hAnsi="Clear Sans" w:cs="Clear Sans"/>
        </w:rPr>
      </w:pPr>
    </w:p>
    <w:p w14:paraId="6972BB9D" w14:textId="6EAA6CC6" w:rsidR="00A23CFB" w:rsidRDefault="00A23CFB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</w:p>
    <w:p w14:paraId="1B1BD840" w14:textId="77777777" w:rsidR="00A23CFB" w:rsidRDefault="00A23CFB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</w:p>
    <w:p w14:paraId="0D12087D" w14:textId="777548B2" w:rsidR="003260F3" w:rsidRPr="00A23CFB" w:rsidRDefault="006D3DBA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  <w:r w:rsidRPr="00A23CFB">
        <w:rPr>
          <w:rFonts w:ascii="Clear Sans Light" w:hAnsi="Clear Sans Light" w:cs="Clear Sans Light"/>
          <w:sz w:val="24"/>
          <w:szCs w:val="24"/>
        </w:rPr>
        <w:t>Bien Joué! Si vous lisez ce message, c’est qu vous avez réussi à résoudre toutes les énigmes et à surmonter les épreuves de cet atelier!</w:t>
      </w:r>
    </w:p>
    <w:p w14:paraId="783EF689" w14:textId="4EFEC18B" w:rsidR="006D3DBA" w:rsidRPr="00A23CFB" w:rsidRDefault="006D3DBA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  <w:r w:rsidRPr="00A23CFB">
        <w:rPr>
          <w:rFonts w:ascii="Clear Sans Light" w:hAnsi="Clear Sans Light" w:cs="Clear Sans Light"/>
          <w:sz w:val="24"/>
          <w:szCs w:val="24"/>
        </w:rPr>
        <w:t>Non seulement vous êtes désormais capable de créer un mod minecraft, mais grâce à vous Steve</w:t>
      </w:r>
      <w:r w:rsidR="00A23CFB">
        <w:rPr>
          <w:rFonts w:ascii="Clear Sans Light" w:hAnsi="Clear Sans Light" w:cs="Clear Sans Light"/>
          <w:sz w:val="24"/>
          <w:szCs w:val="24"/>
        </w:rPr>
        <w:t xml:space="preserve"> possède enfin</w:t>
      </w:r>
      <w:r w:rsidRPr="00A23CFB">
        <w:rPr>
          <w:rFonts w:ascii="Clear Sans Light" w:hAnsi="Clear Sans Light" w:cs="Clear Sans Light"/>
          <w:sz w:val="24"/>
          <w:szCs w:val="24"/>
        </w:rPr>
        <w:t xml:space="preserve"> lui aussi l’esprit de Noël!</w:t>
      </w:r>
    </w:p>
    <w:p w14:paraId="24074AAB" w14:textId="46C8397E" w:rsidR="006D3DBA" w:rsidRPr="00A23CFB" w:rsidRDefault="006D3DBA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</w:p>
    <w:p w14:paraId="0292AA4B" w14:textId="448D4DDD" w:rsidR="006D3DBA" w:rsidRPr="00A23CFB" w:rsidRDefault="006D3DBA" w:rsidP="0067408C">
      <w:pPr>
        <w:spacing w:line="240" w:lineRule="auto"/>
        <w:jc w:val="both"/>
        <w:rPr>
          <w:rFonts w:ascii="Clear Sans Light" w:hAnsi="Clear Sans Light" w:cs="Clear Sans Light"/>
          <w:sz w:val="24"/>
          <w:szCs w:val="24"/>
        </w:rPr>
      </w:pPr>
      <w:r w:rsidRPr="00A23CFB">
        <w:rPr>
          <w:rFonts w:ascii="Clear Sans Light" w:hAnsi="Clear Sans Light" w:cs="Clear Sans Light"/>
          <w:sz w:val="24"/>
          <w:szCs w:val="24"/>
        </w:rPr>
        <w:t xml:space="preserve">Le Père Noël et vous pouvez ainsi vous reposer et profiter de </w:t>
      </w:r>
      <w:r w:rsidR="001D1657" w:rsidRPr="00A23CFB">
        <w:rPr>
          <w:rFonts w:ascii="Clear Sans Light" w:hAnsi="Clear Sans Light" w:cs="Clear Sans Light"/>
          <w:sz w:val="24"/>
          <w:szCs w:val="24"/>
        </w:rPr>
        <w:t xml:space="preserve">vos </w:t>
      </w:r>
      <w:r w:rsidRPr="00A23CFB">
        <w:rPr>
          <w:rFonts w:ascii="Clear Sans Light" w:hAnsi="Clear Sans Light" w:cs="Clear Sans Light"/>
          <w:sz w:val="24"/>
          <w:szCs w:val="24"/>
        </w:rPr>
        <w:t>vacances bien méritées</w:t>
      </w:r>
      <w:r w:rsidR="001D1657" w:rsidRPr="00A23CFB">
        <w:rPr>
          <w:rFonts w:ascii="Clear Sans Light" w:hAnsi="Clear Sans Light" w:cs="Clear Sans Light"/>
          <w:sz w:val="24"/>
          <w:szCs w:val="24"/>
        </w:rPr>
        <w:t xml:space="preserve"> avec un bon chocolat chaud rempli de guimauve. </w:t>
      </w:r>
      <w:r w:rsidR="00A23CFB" w:rsidRPr="00A23CFB">
        <w:rPr>
          <w:rFonts w:ascii="Segoe UI Emoji" w:hAnsi="Segoe UI Emoji" w:cs="Segoe UI Emoji"/>
          <w:sz w:val="24"/>
          <w:szCs w:val="24"/>
        </w:rPr>
        <w:t>🎄</w:t>
      </w:r>
    </w:p>
    <w:p w14:paraId="54797D3F" w14:textId="53C6B8AC" w:rsidR="00A23CFB" w:rsidRDefault="00A23CFB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09A76FB6" w14:textId="77777777" w:rsidR="00A23CFB" w:rsidRDefault="00A23CFB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6633E0BA" w14:textId="6F411AE8" w:rsidR="00A23CFB" w:rsidRDefault="00A23CFB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2FB2203B" w14:textId="7BCA1388" w:rsidR="00A23CFB" w:rsidRPr="00A23CFB" w:rsidRDefault="00A23CFB" w:rsidP="00A23CFB">
      <w:pPr>
        <w:spacing w:line="240" w:lineRule="auto"/>
        <w:jc w:val="center"/>
        <w:rPr>
          <w:rFonts w:ascii="Eras Light ITC" w:hAnsi="Eras Light ITC" w:cs="Clear Sans Light"/>
          <w:sz w:val="40"/>
          <w:szCs w:val="32"/>
        </w:rPr>
      </w:pPr>
      <w:r>
        <w:rPr>
          <w:rFonts w:ascii="Eras Light ITC" w:hAnsi="Eras Light ITC" w:cs="Clear Sans Light"/>
          <w:sz w:val="40"/>
          <w:szCs w:val="32"/>
        </w:rPr>
        <w:t>Toute l’équipe du Coding Club vous souhaite un merveilleux Noël!</w:t>
      </w:r>
    </w:p>
    <w:p w14:paraId="7848FDB2" w14:textId="7B80D040" w:rsidR="00092849" w:rsidRDefault="00092849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34A7320F" w14:textId="5FC67DD1" w:rsidR="001D1657" w:rsidRDefault="001D1657" w:rsidP="0067408C">
      <w:pPr>
        <w:spacing w:line="240" w:lineRule="auto"/>
        <w:jc w:val="both"/>
        <w:rPr>
          <w:rFonts w:ascii="Clear Sans Light" w:hAnsi="Clear Sans Light" w:cs="Clear Sans Ligh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22EE6" wp14:editId="5CD5A639">
            <wp:simplePos x="0" y="0"/>
            <wp:positionH relativeFrom="margin">
              <wp:align>right</wp:align>
            </wp:positionH>
            <wp:positionV relativeFrom="paragraph">
              <wp:posOffset>7747</wp:posOffset>
            </wp:positionV>
            <wp:extent cx="5760720" cy="4067175"/>
            <wp:effectExtent l="0" t="0" r="0" b="9525"/>
            <wp:wrapNone/>
            <wp:docPr id="3" name="Image 3" descr="Minecraft Christmas Wallpapers - Top Free Minecraft Christmas Backgrounds - 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craft Christmas Wallpapers - Top Free Minecraft Christmas Backgrounds -  WallpaperAcc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FD9F0" w14:textId="2EFA9F85" w:rsidR="001D1657" w:rsidRDefault="001D1657" w:rsidP="001D1657">
      <w:pPr>
        <w:spacing w:line="240" w:lineRule="auto"/>
        <w:jc w:val="center"/>
        <w:rPr>
          <w:rFonts w:ascii="Clear Sans Light" w:hAnsi="Clear Sans Light" w:cs="Clear Sans Light"/>
        </w:rPr>
      </w:pPr>
    </w:p>
    <w:sectPr w:rsidR="001D1657" w:rsidSect="007B3BD9">
      <w:footerReference w:type="default" r:id="rId12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569D" w14:textId="77777777" w:rsidR="00B70B09" w:rsidRDefault="00B70B09" w:rsidP="00353C27">
      <w:pPr>
        <w:spacing w:after="0" w:line="240" w:lineRule="auto"/>
      </w:pPr>
      <w:r>
        <w:separator/>
      </w:r>
    </w:p>
  </w:endnote>
  <w:endnote w:type="continuationSeparator" w:id="0">
    <w:p w14:paraId="18416E14" w14:textId="77777777" w:rsidR="00B70B09" w:rsidRDefault="00B70B09" w:rsidP="003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28955"/>
      <w:docPartObj>
        <w:docPartGallery w:val="Page Numbers (Bottom of Page)"/>
        <w:docPartUnique/>
      </w:docPartObj>
    </w:sdtPr>
    <w:sdtEndPr/>
    <w:sdtContent>
      <w:p w14:paraId="4CFD6AB2" w14:textId="77777777" w:rsidR="00F129A3" w:rsidRPr="00F129A3" w:rsidRDefault="00F129A3">
        <w:pPr>
          <w:pStyle w:val="Pieddepage"/>
          <w:jc w:val="right"/>
        </w:pPr>
        <w:r>
          <w:t>4</w:t>
        </w:r>
      </w:p>
    </w:sdtContent>
  </w:sdt>
  <w:p w14:paraId="30F302A9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42CE" w14:textId="77777777" w:rsidR="00B70B09" w:rsidRDefault="00B70B09" w:rsidP="00353C27">
      <w:pPr>
        <w:spacing w:after="0" w:line="240" w:lineRule="auto"/>
      </w:pPr>
      <w:r>
        <w:separator/>
      </w:r>
    </w:p>
  </w:footnote>
  <w:footnote w:type="continuationSeparator" w:id="0">
    <w:p w14:paraId="646D4211" w14:textId="77777777" w:rsidR="00B70B09" w:rsidRDefault="00B70B09" w:rsidP="0035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4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2849"/>
    <w:rsid w:val="0009393E"/>
    <w:rsid w:val="00095D4E"/>
    <w:rsid w:val="000968C3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01A54"/>
    <w:rsid w:val="00110AD0"/>
    <w:rsid w:val="001119D0"/>
    <w:rsid w:val="00114876"/>
    <w:rsid w:val="00121B41"/>
    <w:rsid w:val="00134823"/>
    <w:rsid w:val="0014222F"/>
    <w:rsid w:val="001427EB"/>
    <w:rsid w:val="00144259"/>
    <w:rsid w:val="0014674C"/>
    <w:rsid w:val="0015137C"/>
    <w:rsid w:val="0016201F"/>
    <w:rsid w:val="00166A11"/>
    <w:rsid w:val="00176A7C"/>
    <w:rsid w:val="00184109"/>
    <w:rsid w:val="00185D2D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1657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7D8E"/>
    <w:rsid w:val="00260611"/>
    <w:rsid w:val="0026342B"/>
    <w:rsid w:val="00270E31"/>
    <w:rsid w:val="002711F9"/>
    <w:rsid w:val="002823DD"/>
    <w:rsid w:val="00283CE7"/>
    <w:rsid w:val="002869AC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5E90"/>
    <w:rsid w:val="00366CCA"/>
    <w:rsid w:val="00370337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5810"/>
    <w:rsid w:val="004103C1"/>
    <w:rsid w:val="004200F6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A6210"/>
    <w:rsid w:val="004B09AF"/>
    <w:rsid w:val="004B4729"/>
    <w:rsid w:val="004C07BD"/>
    <w:rsid w:val="004C62C4"/>
    <w:rsid w:val="004D05C3"/>
    <w:rsid w:val="004E5734"/>
    <w:rsid w:val="005005D6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66113"/>
    <w:rsid w:val="00666154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D0C5A"/>
    <w:rsid w:val="006D1D26"/>
    <w:rsid w:val="006D301C"/>
    <w:rsid w:val="006D3DBA"/>
    <w:rsid w:val="006E0455"/>
    <w:rsid w:val="006E0B2B"/>
    <w:rsid w:val="006E0F7A"/>
    <w:rsid w:val="006E1E70"/>
    <w:rsid w:val="006E4D14"/>
    <w:rsid w:val="006E768A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83C7C"/>
    <w:rsid w:val="007B1AAF"/>
    <w:rsid w:val="007B3BD9"/>
    <w:rsid w:val="007C1EA4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27FE8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4E09"/>
    <w:rsid w:val="00965C9C"/>
    <w:rsid w:val="00966385"/>
    <w:rsid w:val="0097205A"/>
    <w:rsid w:val="00982CB8"/>
    <w:rsid w:val="009856BC"/>
    <w:rsid w:val="009928FE"/>
    <w:rsid w:val="00993452"/>
    <w:rsid w:val="009A036D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D463E"/>
    <w:rsid w:val="009E4203"/>
    <w:rsid w:val="009E58E1"/>
    <w:rsid w:val="009E659F"/>
    <w:rsid w:val="009E728F"/>
    <w:rsid w:val="009F02D2"/>
    <w:rsid w:val="009F34B8"/>
    <w:rsid w:val="00A14AAE"/>
    <w:rsid w:val="00A15F66"/>
    <w:rsid w:val="00A16368"/>
    <w:rsid w:val="00A22F18"/>
    <w:rsid w:val="00A23CFB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4168"/>
    <w:rsid w:val="00B35E92"/>
    <w:rsid w:val="00B428C8"/>
    <w:rsid w:val="00B45593"/>
    <w:rsid w:val="00B471C2"/>
    <w:rsid w:val="00B516B9"/>
    <w:rsid w:val="00B57A80"/>
    <w:rsid w:val="00B64793"/>
    <w:rsid w:val="00B70B09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91A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036DE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6150"/>
    <w:rsid w:val="00E227D3"/>
    <w:rsid w:val="00E30CB1"/>
    <w:rsid w:val="00E347DD"/>
    <w:rsid w:val="00E5255F"/>
    <w:rsid w:val="00E554A6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129A3"/>
    <w:rsid w:val="00F23E9D"/>
    <w:rsid w:val="00F3789E"/>
    <w:rsid w:val="00F4517A"/>
    <w:rsid w:val="00F470E4"/>
    <w:rsid w:val="00F56486"/>
    <w:rsid w:val="00F56BC7"/>
    <w:rsid w:val="00F642CC"/>
    <w:rsid w:val="00F7279C"/>
    <w:rsid w:val="00F74C21"/>
    <w:rsid w:val="00F754A8"/>
    <w:rsid w:val="00F75EBD"/>
    <w:rsid w:val="00F76D39"/>
    <w:rsid w:val="00F80352"/>
    <w:rsid w:val="00F8271F"/>
    <w:rsid w:val="00F833DA"/>
    <w:rsid w:val="00F83634"/>
    <w:rsid w:val="00F8386A"/>
    <w:rsid w:val="00F85CBF"/>
    <w:rsid w:val="00F90808"/>
    <w:rsid w:val="00FA0314"/>
    <w:rsid w:val="00FA5F42"/>
    <w:rsid w:val="00FB5DDA"/>
    <w:rsid w:val="00FB5E66"/>
    <w:rsid w:val="00FC0318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B682E"/>
  <w15:chartTrackingRefBased/>
  <w15:docId w15:val="{ED015E9F-B6A0-4402-9044-66923CDD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00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-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585822-61FF-4F98-991D-FA6FD0C72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4254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Harit</dc:creator>
  <cp:keywords/>
  <dc:description/>
  <cp:lastModifiedBy>Thomas Harit</cp:lastModifiedBy>
  <cp:revision>9</cp:revision>
  <cp:lastPrinted>2019-12-31T14:04:00Z</cp:lastPrinted>
  <dcterms:created xsi:type="dcterms:W3CDTF">2021-12-13T13:55:00Z</dcterms:created>
  <dcterms:modified xsi:type="dcterms:W3CDTF">2021-12-17T22:39:00Z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